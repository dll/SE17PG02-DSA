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07194880" behindDoc="0" locked="0" layoutInCell="1" allowOverlap="1">
                <wp:simplePos x="0" y="0"/>
                <wp:positionH relativeFrom="column">
                  <wp:posOffset>7934325</wp:posOffset>
                </wp:positionH>
                <wp:positionV relativeFrom="paragraph">
                  <wp:posOffset>12065</wp:posOffset>
                </wp:positionV>
                <wp:extent cx="3735070" cy="8444230"/>
                <wp:effectExtent l="4445" t="4445" r="13335" b="952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18650" y="2928620"/>
                          <a:ext cx="3735070" cy="8444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Void*类型就是可以接受任意类型的内存空间，没有具体大小。如：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（int,float,double,foo,struct...）都可存储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void *vPtr, int * iPtr;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存：vPtr=iPtr;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根据数据类型自身的存储大小存放，且不用类型转换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取： iPtr=(int*)vPtr;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根据void空间的布局和类型大小取出相应数据，必须要类型转换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因此：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Void*类型=抽象数据类型ADT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Void*指针只指向数据类型存储块的第一个字节即首地址或入口地址，并根据数据类型的大小即可取得正确空间范围内的正确数据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4.75pt;margin-top:0.95pt;height:664.9pt;width:294.1pt;z-index:-1987772416;mso-width-relative:page;mso-height-relative:page;" fillcolor="#FFFFFF [3201]" filled="t" stroked="t" coordsize="21600,21600" o:gfxdata="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5XmU2QAAAA0BAAAPAAAA&#10;AAAAAAEAIAAAACIAAABkcnMvZG93bnJldi54bWxQSwECFAAUAAAACACHTuJArN0kpU0CAAB4BAAA&#10;DgAAAAAAAAABACAAAAAo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Void*类型就是可以接受任意类型的内存空间，没有具体大小。如：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（int,float,double,foo,struct...）都可存储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void *vPtr, int * iPtr;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存：vPtr=iPtr;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根据数据类型自身的存储大小存放，且不用类型转换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取： iPtr=(int*)vPtr;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根据void空间的布局和类型大小取出相应数据，必须要类型转换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因此：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Void*类型=抽象数据类型ADT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Void*指针只指向数据类型存储块的第一个字节即首地址或入口地址，并根据数据类型的大小即可取得正确空间范围内的正确数据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3990656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5262245</wp:posOffset>
                </wp:positionV>
                <wp:extent cx="1844040" cy="793115"/>
                <wp:effectExtent l="1905" t="11430" r="1905" b="146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32" idx="1"/>
                      </wps:cNvCnPr>
                      <wps:spPr>
                        <a:xfrm flipV="1">
                          <a:off x="3315335" y="2151380"/>
                          <a:ext cx="1844040" cy="793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8.95pt;margin-top:414.35pt;height:62.45pt;width:145.2pt;z-index:-1540976640;mso-width-relative:page;mso-height-relative:page;" filled="f" stroked="t" coordsize="21600,21600" o:gfxdata="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1Sp7dsA&#10;AAALAQAADwAAAAAAAAABACAAAAAiAAAAZHJzL2Rvd25yZXYueG1sUEsBAhQAFAAAAAgAh07iQPda&#10;NI4cAgAA7wMAAA4AAAAAAAAAAQAgAAAAKgEAAGRycy9lMm9Eb2MueG1sUEsFBgAAAAAGAAYAWQEA&#10;ALg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61356800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5262245</wp:posOffset>
                </wp:positionV>
                <wp:extent cx="2554605" cy="772160"/>
                <wp:effectExtent l="1270" t="4445" r="15875" b="2349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34" idx="1"/>
                      </wps:cNvCnPr>
                      <wps:spPr>
                        <a:xfrm>
                          <a:off x="0" y="0"/>
                          <a:ext cx="2554605" cy="772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15pt;margin-top:414.35pt;height:60.8pt;width:201.15pt;z-index:961356800;mso-width-relative:page;mso-height-relative:page;" filled="f" stroked="t" coordsize="21600,21600" o:gfxdata="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3A9Sn2wAAAAsBAAAPAAAAAAAAAAEA&#10;IAAAACIAAABkcnMvZG93bnJldi54bWxQSwECFAAUAAAACACHTuJA+DapKQwCAADZAwAADgAAAAAA&#10;AAABACAAAAAqAQAAZHJzL2Uyb0RvYy54bWxQSwUGAAAAAAYABgBZAQAAq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02231552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2689225</wp:posOffset>
                </wp:positionV>
                <wp:extent cx="3611245" cy="1315720"/>
                <wp:effectExtent l="3175" t="8890" r="5080" b="279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2" idx="1"/>
                      </wps:cNvCnPr>
                      <wps:spPr>
                        <a:xfrm>
                          <a:off x="0" y="0"/>
                          <a:ext cx="3611245" cy="13157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1pt;margin-top:211.75pt;height:103.6pt;width:284.35pt;z-index:1502231552;mso-width-relative:page;mso-height-relative:page;" filled="f" stroked="t" coordsize="21600,21600" o:gfxdata="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kPZS/cAAAA&#10;DAEAAA8AAAAAAAAAAQAgAAAAIgAAAGRycy9kb3ducmV2LnhtbFBLAQIUABQAAAAIAIdO4kClv/VS&#10;GQIAAO0DAAAOAAAAAAAAAAEAIAAAACsBAABkcnMvZTJvRG9jLnhtbFBLBQYAAAAABgAGAFkBAAC2&#10;BQAAAAA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805888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1605915</wp:posOffset>
                </wp:positionV>
                <wp:extent cx="3110230" cy="485140"/>
                <wp:effectExtent l="635" t="4445" r="13335" b="438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>
                          <a:off x="0" y="0"/>
                          <a:ext cx="3110230" cy="4851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1pt;margin-top:126.45pt;height:38.2pt;width:244.9pt;z-index:-1542161408;mso-width-relative:page;mso-height-relative:page;" filled="f" stroked="t" coordsize="21600,21600" o:gfxdata="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2w38jbAAAADAEAAA8AAAAAAAAAAQAgAAAA&#10;IgAAAGRycy9kb3ducmV2LnhtbFBLAQIUABQAAAAIAIdO4kDEE6K2CAIAAM8DAAAOAAAAAAAAAAEA&#10;IAAAACoBAABkcnMvZTJvRG9jLnhtbFBLBQYAAAAABgAGAFkBAACkBQAAAAA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979008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900430</wp:posOffset>
                </wp:positionV>
                <wp:extent cx="1603375" cy="654685"/>
                <wp:effectExtent l="1905" t="4445" r="13970" b="266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6" idx="1"/>
                      </wps:cNvCnPr>
                      <wps:spPr>
                        <a:xfrm>
                          <a:off x="0" y="0"/>
                          <a:ext cx="1603375" cy="65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1pt;margin-top:70.9pt;height:51.55pt;width:126.25pt;z-index:407979008;mso-width-relative:page;mso-height-relative:page;" filled="f" stroked="t" coordsize="21600,21600" o:gfxdata="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61NGdgAAAALAQAADwAAAAAAAAABACAA&#10;AAAiAAAAZHJzL2Rvd25yZXYueG1sUEsBAhQAFAAAAAgAh07iQPuEQ3kNAgAA2A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76944384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3772535</wp:posOffset>
                </wp:positionV>
                <wp:extent cx="1290955" cy="302895"/>
                <wp:effectExtent l="1905" t="9525" r="2540" b="495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3" idx="1"/>
                      </wps:cNvCnPr>
                      <wps:spPr>
                        <a:xfrm>
                          <a:off x="0" y="0"/>
                          <a:ext cx="1290955" cy="3028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1pt;margin-top:297.05pt;height:23.85pt;width:101.65pt;z-index:876944384;mso-width-relative:page;mso-height-relative:page;" filled="f" stroked="t" coordsize="21600,21600" o:gfxdata="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NIuAvbAAAACwEA&#10;AA8AAAAAAAAAAQAgAAAAIgAAAGRycy9kb3ducmV2LnhtbFBLAQIUABQAAAAIAIdO4kCrMx+gFwIA&#10;AOwDAAAOAAAAAAAAAAEAIAAAACoBAABkcnMvZTJvRG9jLnhtbFBLBQYAAAAABgAGAFkBAACzBQAA&#10;AAA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07192832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6218555</wp:posOffset>
                </wp:positionV>
                <wp:extent cx="1739900" cy="940435"/>
                <wp:effectExtent l="2540" t="4445" r="10160" b="76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39" idx="1"/>
                      </wps:cNvCnPr>
                      <wps:spPr>
                        <a:xfrm>
                          <a:off x="0" y="0"/>
                          <a:ext cx="1739900" cy="940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3pt;margin-top:489.65pt;height:74.05pt;width:137pt;z-index:-1987774464;mso-width-relative:page;mso-height-relative:page;" filled="f" stroked="t" coordsize="21600,21600" o:gfxdata="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wXTnPbAAAADAEAAA8AAAAAAAAAAQAg&#10;AAAAIgAAAGRycy9kb3ducmV2LnhtbFBLAQIUABQAAAAIAIdO4kDbAA+HCwIAANkDAAAOAAAAAAAA&#10;AAEAIAAAACoBAABkcnMvZTJvRG9jLnhtbFBLBQYAAAAABgAGAFkBAACnBQAAAAA=&#10;">
                <v:fill on="f" focussize="0,0"/>
                <v:stroke weight="0.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9749324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6217285</wp:posOffset>
                </wp:positionV>
                <wp:extent cx="1805940" cy="1012190"/>
                <wp:effectExtent l="2540" t="1905" r="1270" b="146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40560" y="7250430"/>
                          <a:ext cx="1805940" cy="1012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0.8pt;margin-top:489.55pt;height:79.7pt;width:142.2pt;z-index:1597493248;mso-width-relative:page;mso-height-relative:page;" filled="f" stroked="t" coordsize="21600,21600" o:gfxdata="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4F7+D3AAAAAwBAAAPAAAAAAAAAAEAIAAAACIAAABk&#10;cnMvZG93bnJldi54bWxQSwECFAAUAAAACACHTuJAG8FlEwICAACuAwAADgAAAAAAAAABACAAAAAr&#10;AQAAZHJzL2Uyb0RvYy54bWxQSwUGAAAAAAYABgBZAQAAnwUAAAAA&#10;">
                <v:fill on="f" focussize="0,0"/>
                <v:stroke weight="0.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97492224" behindDoc="0" locked="0" layoutInCell="1" allowOverlap="1">
                <wp:simplePos x="0" y="0"/>
                <wp:positionH relativeFrom="column">
                  <wp:posOffset>5236210</wp:posOffset>
                </wp:positionH>
                <wp:positionV relativeFrom="paragraph">
                  <wp:posOffset>6820535</wp:posOffset>
                </wp:positionV>
                <wp:extent cx="647700" cy="6762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2.3pt;margin-top:537.05pt;height:53.25pt;width:51pt;z-index:1597492224;v-text-anchor:middle;mso-width-relative:page;mso-height-relative:page;" fillcolor="#5B9BD5 [3204]" filled="t" stroked="t" coordsize="21600,21600" o:gfxdata="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hXb7N0AAAANAQAADwAAAAAAAAABACAAAAAiAAAAZHJzL2Rv&#10;d25yZXYueG1sUEsBAhQAFAAAAAgAh07iQGis3UduAgAA0w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8115968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6879590</wp:posOffset>
                </wp:positionV>
                <wp:extent cx="647700" cy="676275"/>
                <wp:effectExtent l="6350" t="6350" r="12700" b="222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8pt;margin-top:541.7pt;height:53.25pt;width:51pt;z-index:588115968;v-text-anchor:middle;mso-width-relative:page;mso-height-relative:page;" fillcolor="#5B9BD5 [3204]" filled="t" stroked="t" coordsize="21600,21600" o:gfxdata="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jQR2PcAAAADAEAAA8AAAAAAAAAAQAgAAAAIgAAAGRycy9k&#10;b3ducmV2LnhtbFBLAQIUABQAAAAIAIdO4kALll0ecAIAANQ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3571240</wp:posOffset>
                </wp:positionV>
                <wp:extent cx="647700" cy="1007745"/>
                <wp:effectExtent l="6350" t="6350" r="1270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Float4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6.75pt;margin-top:281.2pt;height:79.35pt;width:51pt;z-index:251927552;v-text-anchor:middle;mso-width-relative:page;mso-height-relative:page;" fillcolor="#5B9BD5 [3204]" filled="t" stroked="t" coordsize="21600,21600" o:gfxdata="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h/SyXeAAAADAEAAA8AAAAAAAAAAQAgAAAAIgAAAGRycy9k&#10;b3ducmV2LnhtbFBLAQIUABQAAAAIAIdO4kDpu71cbgIAANQEAAAOAAAAAAAAAAEAIAAAAC0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Float4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418465</wp:posOffset>
                </wp:positionV>
                <wp:extent cx="812165" cy="7174230"/>
                <wp:effectExtent l="38100" t="19050" r="45085" b="457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4000" y="1330325"/>
                          <a:ext cx="812165" cy="71742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VoId？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3pt;margin-top:32.95pt;height:564.9pt;width:63.95pt;z-index:251674624;v-text-anchor:middle;mso-width-relative:page;mso-height-relative:page;" fillcolor="#FF0000" filled="t" stroked="t" coordsize="21600,21600" o:gfxdata="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J8ZLW2QAAAAsBAAAPAAAAAAAAAAEAIAAAACIAAABkcnMvZG93bnJl&#10;di54bWxQSwECFAAUAAAACACHTuJAOl7P2W4CAAC9BAAADgAAAAAAAAABACAAAAAoAQAAZHJzL2Uy&#10;b0RvYy54bWxQSwUGAAAAAAYABgBZAQAACAYAAAAA&#10;">
                <v:fill on="t" focussize="0,0"/>
                <v:stroke weight="6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VoId？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307193856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3268345</wp:posOffset>
                </wp:positionV>
                <wp:extent cx="650240" cy="3288030"/>
                <wp:effectExtent l="6350" t="6350" r="10160" b="2032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" cy="3288030"/>
                          <a:chOff x="9638" y="5995"/>
                          <a:chExt cx="1024" cy="5178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9638" y="5995"/>
                            <a:ext cx="1020" cy="15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Float4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9639" y="8228"/>
                            <a:ext cx="1020" cy="1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Foo4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9642" y="10108"/>
                            <a:ext cx="1020" cy="1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...n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.1pt;margin-top:257.35pt;height:258.9pt;width:51.2pt;z-index:-1987773440;mso-width-relative:page;mso-height-relative:page;" coordorigin="9638,5995" coordsize="1024,5178" o:gfxdata="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0iBlr3AAAAAwBAAAPAAAAAAAAAAEAIAAAACIAAABkcnMvZG93bnJldi54bWxQSwECFAAU&#10;AAAACACHTuJAUDmQAEMDAACSDAAADgAAAAAAAAABACAAAAArAQAAZHJzL2Uyb0RvYy54bWxQSwUG&#10;AAAAAAYABgBZAQAA4AYAAAAA&#10;">
                <o:lock v:ext="edit" aspectratio="f"/>
                <v:rect id="_x0000_s1026" o:spid="_x0000_s1026" o:spt="1" style="position:absolute;left:9638;top:5995;height:1587;width:1020;v-text-anchor:middle;" fillcolor="#5B9BD5 [3204]" filled="t" stroked="t" coordsize="21600,21600" o:gfxdata="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9HzCE3QAAAAsBAAAPAAAAAAAAAAEAIAAAACIAAABkcnMvZG93&#10;bnJldi54bWxQSwECFAAUAAAACACHTuJAT0FtwG0CAADUBAAADgAAAAAAAAABACAAAAAsAQAAZHJz&#10;L2Uyb0RvYy54bWxQSwUGAAAAAAYABgBZAQAAC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Float4</w:t>
                        </w:r>
                      </w:p>
                    </w:txbxContent>
                  </v:textbox>
                </v:rect>
                <v:rect id="_x0000_s1026" o:spid="_x0000_s1026" o:spt="1" style="position:absolute;left:9639;top:8228;height:1814;width:1020;v-text-anchor:middle;" fillcolor="#5B9BD5 [3204]" filled="t" stroked="t" coordsize="21600,21600" o:gfxdata="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aks094AAAALAQAADwAAAAAAAAABACAAAAAiAAAAZHJz&#10;L2Rvd25yZXYueG1sUEsBAhQAFAAAAAgAh07iQFUY5bJwAgAA1AQAAA4AAAAAAAAAAQAgAAAALQ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Foo4</w:t>
                        </w:r>
                      </w:p>
                    </w:txbxContent>
                  </v:textbox>
                </v:rect>
                <v:rect id="_x0000_s1026" o:spid="_x0000_s1026" o:spt="1" style="position:absolute;left:9642;top:10108;height:1065;width:1020;v-text-anchor:middle;" fillcolor="#5B9BD5 [3204]" filled="t" stroked="t" coordsize="21600,21600" o:gfxdata="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RBwej3QAAAAwBAAAPAAAAAAAAAAEAIAAAACIAAABkcnMvZG93&#10;bnJldi54bWxQSwECFAAUAAAACACHTuJAiqsjK20CAADTBAAADgAAAAAAAAABACAAAAAsAQAAZHJz&#10;L2Uyb0RvYy54bWxQSwUGAAAAAAYABgBZAQAAC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...n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0749824" behindDoc="0" locked="0" layoutInCell="1" allowOverlap="1">
                <wp:simplePos x="0" y="0"/>
                <wp:positionH relativeFrom="column">
                  <wp:posOffset>6049010</wp:posOffset>
                </wp:positionH>
                <wp:positionV relativeFrom="paragraph">
                  <wp:posOffset>5458460</wp:posOffset>
                </wp:positionV>
                <wp:extent cx="647700" cy="1151890"/>
                <wp:effectExtent l="6350" t="6350" r="12700" b="228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151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6.3pt;margin-top:429.8pt;height:90.7pt;width:51pt;z-index:-1914217472;v-text-anchor:middle;mso-width-relative:page;mso-height-relative:page;" fillcolor="#5B9BD5 [3204]" filled="t" stroked="t" coordsize="21600,21600" o:gfxdata="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KP3xs3QAAAA0BAAAPAAAAAAAAAAEAIAAAACIAAABkcnMv&#10;ZG93bnJldi54bWxQSwECFAAUAAAACACHTuJA/hHlzH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Foo4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398963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5479415</wp:posOffset>
                </wp:positionV>
                <wp:extent cx="647700" cy="1151890"/>
                <wp:effectExtent l="6350" t="6350" r="12700" b="228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151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95pt;margin-top:431.45pt;height:90.7pt;width:51pt;z-index:-1540977664;v-text-anchor:middle;mso-width-relative:page;mso-height-relative:page;" fillcolor="#5B9BD5 [3204]" filled="t" stroked="t" coordsize="21600,21600" o:gfxdata="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DrRDbcAAAACgEAAA8AAAAAAAAAAQAgAAAAIgAAAGRycy9kb3du&#10;cmV2LnhtbFBLAQIUABQAAAAIAIdO4kCjbzdibQIAANM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Foo4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818112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572770</wp:posOffset>
                </wp:positionV>
                <wp:extent cx="1517015" cy="328930"/>
                <wp:effectExtent l="1270" t="4445" r="5715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>
                          <a:off x="0" y="0"/>
                          <a:ext cx="1517015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1pt;margin-top:45.1pt;height:25.9pt;width:119.45pt;z-index:329818112;mso-width-relative:page;mso-height-relative:page;" filled="f" stroked="t" coordsize="21600,21600" o:gfxdata="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cs0x1wAAAAoBAAAPAAAAAAAAAAEAIAAAACIAAABk&#10;cnMvZG93bnJldi54bWxQSwECFAAUAAAACACHTuJAyWngnAcCAAC9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4300800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4483735</wp:posOffset>
                </wp:positionV>
                <wp:extent cx="2696845" cy="419100"/>
                <wp:effectExtent l="635" t="4445" r="7620" b="527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7" idx="1"/>
                      </wps:cNvCnPr>
                      <wps:spPr>
                        <a:xfrm>
                          <a:off x="0" y="0"/>
                          <a:ext cx="269684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4.45pt;margin-top:353.05pt;height:33pt;width:212.35pt;z-index:564300800;mso-width-relative:page;mso-height-relative:page;" filled="f" stroked="t" coordsize="21600,21600" o:gfxdata="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Z9GKL2QAAAAsBAAAPAAAAAAAA&#10;AAEAIAAAACIAAABkcnMvZG93bnJldi54bWxQSwECFAAUAAAACACHTuJAfqMPcBECAADZAwAADgAA&#10;AAAAAAABACAAAAAo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7449600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1245870</wp:posOffset>
                </wp:positionV>
                <wp:extent cx="1745615" cy="46355"/>
                <wp:effectExtent l="0" t="46990" r="6985" b="209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615" cy="463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8.8pt;margin-top:98.1pt;height:3.65pt;width:137.45pt;z-index:327449600;mso-width-relative:page;mso-height-relative:page;" filled="f" stroked="t" coordsize="21600,21600" o:gfxdata="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cpNunbAAAACwEAAA8AAAAAAAAAAQAgAAAAIgAAAGRy&#10;cy9kb3ducmV2LnhtbFBLAQIUABQAAAAIAIdO4kDNz7dLAgIAALIDAAAOAAAAAAAAAAEAIAAAACoB&#10;AABkcnMvZTJvRG9jLnhtbFBLBQYAAAAABgAGAFkBAACeBQAAAAA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394240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542925</wp:posOffset>
                </wp:positionV>
                <wp:extent cx="1710690" cy="386080"/>
                <wp:effectExtent l="1270" t="4445" r="254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0" y="0"/>
                          <a:ext cx="1710690" cy="38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85pt;margin-top:42.75pt;height:30.4pt;width:134.7pt;z-index:256394240;mso-width-relative:page;mso-height-relative:page;" filled="f" stroked="t" coordsize="21600,21600" o:gfxdata="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Xnl6LXAAAACgEAAA8AAAAAAAAAAQAgAAAAIgAAAGRycy9k&#10;b3ducmV2LnhtbFBLAQIUABQAAAAIAIdO4kAYL9zgAwIAAL0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5340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2406015</wp:posOffset>
                </wp:positionV>
                <wp:extent cx="1778000" cy="264795"/>
                <wp:effectExtent l="1270" t="9525" r="11430" b="495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0" y="0"/>
                          <a:ext cx="1778000" cy="264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85pt;margin-top:189.45pt;height:20.85pt;width:140pt;z-index:289553408;mso-width-relative:page;mso-height-relative:page;" filled="f" stroked="t" coordsize="21600,21600" o:gfxdata="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ftsUzaAAAACwEAAA8AAAAAAAAAAQAg&#10;AAAAIgAAAGRycy9kb3ducmV2LnhtbFBLAQIUABQAAAAIAIdO4kCXM0APDAIAANADAAAOAAAAAAAA&#10;AAEAIAAAACkBAABkcnMvZTJvRG9jLnhtbFBLBQYAAAAABgAGAFkBAACnBQAAAAA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605312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2406015</wp:posOffset>
                </wp:positionV>
                <wp:extent cx="1791335" cy="1462405"/>
                <wp:effectExtent l="3175" t="3810" r="15240" b="63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0" y="0"/>
                          <a:ext cx="1791335" cy="14624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85pt;margin-top:189.45pt;height:115.15pt;width:141.05pt;z-index:270605312;mso-width-relative:page;mso-height-relative:page;" filled="f" stroked="t" coordsize="21600,21600" o:gfxdata="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RjH4jbAAAACwEAAA8AAAAA&#10;AAAAAQAgAAAAIgAAAGRycy9kb3ducmV2LnhtbFBLAQIUABQAAAAIAIdO4kCKcDf4EQIAANADAAAO&#10;AAAAAAAAAAEAIAAAACoBAABkcnMvZTJvRG9jLnhtbFBLBQYAAAAABgAGAFkBAACtBQAAAAA=&#10;">
                <v:fill on="f" focussize="0,0"/>
                <v:stroke weight="0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131264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548640</wp:posOffset>
                </wp:positionV>
                <wp:extent cx="1741170" cy="3931920"/>
                <wp:effectExtent l="4445" t="1905" r="26035" b="95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170" cy="393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75pt;margin-top:43.2pt;height:309.6pt;width:137.1pt;z-index:261131264;mso-width-relative:page;mso-height-relative:page;" filled="f" stroked="t" coordsize="21600,21600" o:gfxdata="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XBX7NgAAAAKAQAADwAAAAAAAAABACAAAAAiAAAAZHJzL2Rvd25yZXYueG1sUEsB&#10;AhQAFAAAAAgAh07iQDVn6M/1AQAAmA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25728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535305</wp:posOffset>
                </wp:positionV>
                <wp:extent cx="1578610" cy="53975"/>
                <wp:effectExtent l="0" t="4445" r="2540" b="558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9715" y="1942465"/>
                          <a:ext cx="1578610" cy="53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8pt;margin-top:42.15pt;height:4.25pt;width:124.3pt;z-index:254025728;mso-width-relative:page;mso-height-relative:page;" filled="f" stroked="t" coordsize="21600,21600" o:gfxdata="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ngBWNcAAAAJAQAADwAAAAAAAAABACAAAAAiAAAAZHJzL2Rvd25yZXYu&#10;eG1sUEsBAhQAFAAAAAgAh07iQKUvp2D8AQAAog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774065</wp:posOffset>
                </wp:positionV>
                <wp:extent cx="647700" cy="252095"/>
                <wp:effectExtent l="6350" t="6350" r="12700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1pt;margin-top:60.95pt;height:19.85pt;width:51pt;z-index:251678720;v-text-anchor:middle;mso-width-relative:page;mso-height-relative:page;" fillcolor="#5B9BD5 [3204]" filled="t" stroked="t" coordsize="21600,21600" o:gfxdata="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OfcgrbAAAACwEAAA8AAAAAAAAAAQAgAAAAIgAAAGRycy9kb3ducmV2&#10;LnhtbFBLAQIUABQAAAAIAIdO4kDTEyjHawIAANEEAAAOAAAAAAAAAAEAIAAAACo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446405</wp:posOffset>
                </wp:positionV>
                <wp:extent cx="647700" cy="252095"/>
                <wp:effectExtent l="6350" t="6350" r="12700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1pt;margin-top:35.15pt;height:19.85pt;width:51pt;z-index:251676672;v-text-anchor:middle;mso-width-relative:page;mso-height-relative:page;" fillcolor="#5B9BD5 [3204]" filled="t" stroked="t" coordsize="21600,21600" o:gfxdata="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O7Rc/aAAAACgEAAA8AAAAAAAAAAQAgAAAAIgAAAGRycy9kb3ducmV2&#10;LnhtbFBLAQIUABQAAAAIAIdO4kB2L7ZwbAIAANEEAAAOAAAAAAAAAAEAIAAAACk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24704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4357370</wp:posOffset>
                </wp:positionV>
                <wp:extent cx="647700" cy="252095"/>
                <wp:effectExtent l="6350" t="6350" r="12700" b="82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45pt;margin-top:343.1pt;height:19.85pt;width:51pt;z-index:254024704;v-text-anchor:middle;mso-width-relative:page;mso-height-relative:page;" fillcolor="#5B9BD5 [3204]" filled="t" stroked="t" coordsize="21600,21600" o:gfxdata="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QkxZe3gAAAAsBAAAPAAAAAAAAAAEAIAAAACIAAABkcnMvZG93&#10;bnJldi54bWxQSwECFAAUAAAACACHTuJAdaELQ2wCAADTBAAADgAAAAAAAAABACAAAAAt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6182360</wp:posOffset>
                </wp:positionH>
                <wp:positionV relativeFrom="paragraph">
                  <wp:posOffset>4776470</wp:posOffset>
                </wp:positionV>
                <wp:extent cx="647700" cy="252095"/>
                <wp:effectExtent l="6350" t="6350" r="12700" b="82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6.8pt;margin-top:376.1pt;height:19.85pt;width:51pt;z-index:252840960;v-text-anchor:middle;mso-width-relative:page;mso-height-relative:page;" fillcolor="#5B9BD5 [3204]" filled="t" stroked="t" coordsize="21600,21600" o:gfxdata="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t9ybS3QAAAAwBAAAPAAAAAAAAAAEAIAAAACIAAABkcnMvZG93&#10;bnJldi54bWxQSwECFAAUAAAACACHTuJACIOST20CAADT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5039360</wp:posOffset>
                </wp:positionH>
                <wp:positionV relativeFrom="paragraph">
                  <wp:posOffset>789305</wp:posOffset>
                </wp:positionV>
                <wp:extent cx="647700" cy="252095"/>
                <wp:effectExtent l="6350" t="6350" r="12700" b="82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6.8pt;margin-top:62.15pt;height:19.85pt;width:51pt;z-index:251953152;v-text-anchor:middle;mso-width-relative:page;mso-height-relative:page;" fillcolor="#5B9BD5 [3204]" filled="t" stroked="t" coordsize="21600,21600" o:gfxdata="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XV8HT3AAAAAsBAAAPAAAAAAAAAAEAIAAAACIAAABkcnMvZG93&#10;bnJldi54bWxQSwECFAAUAAAACACHTuJAzIxulm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6601460</wp:posOffset>
                </wp:positionH>
                <wp:positionV relativeFrom="paragraph">
                  <wp:posOffset>1919605</wp:posOffset>
                </wp:positionV>
                <wp:extent cx="647700" cy="1007745"/>
                <wp:effectExtent l="6350" t="6350" r="1270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9.8pt;margin-top:151.15pt;height:79.35pt;width:51pt;z-index:251931648;v-text-anchor:middle;mso-width-relative:page;mso-height-relative:page;" fillcolor="#5B9BD5 [3204]" filled="t" stroked="t" coordsize="21600,21600" o:gfxdata="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QzjSn3QAAAA0BAAAPAAAAAAAAAAEAIAAAACIAAABkcnMvZG93&#10;bnJldi54bWxQSwECFAAUAAAACACHTuJAEc/VbG0CAADU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7105015</wp:posOffset>
                </wp:positionH>
                <wp:positionV relativeFrom="paragraph">
                  <wp:posOffset>3500755</wp:posOffset>
                </wp:positionV>
                <wp:extent cx="647700" cy="1007745"/>
                <wp:effectExtent l="6350" t="6350" r="12700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Float4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9.45pt;margin-top:275.65pt;height:79.35pt;width:51pt;z-index:251792384;v-text-anchor:middle;mso-width-relative:page;mso-height-relative:page;" fillcolor="#5B9BD5 [3204]" filled="t" stroked="t" coordsize="21600,21600" o:gfxdata="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uB86X3QAAAA0BAAAPAAAAAAAAAAEAIAAAACIAAABkcnMvZG93&#10;bnJldi54bWxQSwECFAAUAAAACACHTuJAusbVEm0CAADU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Float4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2185035</wp:posOffset>
                </wp:positionV>
                <wp:extent cx="647700" cy="1007745"/>
                <wp:effectExtent l="6350" t="6350" r="12700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Float4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1pt;margin-top:172.05pt;height:79.35pt;width:51pt;z-index:251691008;v-text-anchor:middle;mso-width-relative:page;mso-height-relative:page;" fillcolor="#5B9BD5 [3204]" filled="t" stroked="t" coordsize="21600,21600" o:gfxdata="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UvgP33QAAAAsBAAAPAAAAAAAAAAEAIAAAACIAAABkcnMvZG93&#10;bnJldi54bWxQSwECFAAUAAAACACHTuJAHDwFjm0CAADU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Float4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1101725</wp:posOffset>
                </wp:positionV>
                <wp:extent cx="647700" cy="1007745"/>
                <wp:effectExtent l="6350" t="6350" r="1270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1pt;margin-top:86.75pt;height:79.35pt;width:51pt;z-index:251682816;v-text-anchor:middle;mso-width-relative:page;mso-height-relative:page;" fillcolor="#5B9BD5 [3204]" filled="t" stroked="t" coordsize="21600,21600" o:gfxdata="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0izXNwAAAALAQAADwAAAAAAAAABACAAAAAiAAAAZHJzL2Rvd25y&#10;ZXYueG1sUEsBAhQAFAAAAAgAh07iQD/d0GtsAgAA0gQAAA4AAAAAAAAAAQAgAAAAK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416560</wp:posOffset>
                </wp:positionV>
                <wp:extent cx="647700" cy="252095"/>
                <wp:effectExtent l="6350" t="6350" r="12700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0830" y="1344295"/>
                          <a:ext cx="647700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85pt;margin-top:32.8pt;height:19.85pt;width:51pt;z-index:251659264;v-text-anchor:middle;mso-width-relative:page;mso-height-relative:page;" fillcolor="#5B9BD5 [3204]" filled="t" stroked="t" coordsize="21600,21600" o:gfxdata="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j3obzbAAAACQEAAA8AAAAAAAAAAQAg&#10;AAAAIgAAAGRycy9kb3ducmV2LnhtbFBLAQIUABQAAAAIAIdO4kCPkctgfQIAAN0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788035</wp:posOffset>
                </wp:positionV>
                <wp:extent cx="647700" cy="1007745"/>
                <wp:effectExtent l="6350" t="6350" r="1270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85pt;margin-top:62.05pt;height:79.35pt;width:51pt;z-index:251661312;v-text-anchor:middle;mso-width-relative:page;mso-height-relative:page;" fillcolor="#5B9BD5 [3204]" filled="t" stroked="t" coordsize="21600,21600" o:gfxdata="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piq/X2wAAAAoBAAAPAAAAAAAAAAEAIAAAACIAAABkcnMvZG93&#10;bnJldi54bWxQSwECFAAUAAAACACHTuJA7R0KKW8CAADR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1901825</wp:posOffset>
                </wp:positionV>
                <wp:extent cx="647700" cy="1007745"/>
                <wp:effectExtent l="6350" t="6350" r="1270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Float4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85pt;margin-top:149.75pt;height:79.35pt;width:51pt;z-index:251665408;v-text-anchor:middle;mso-width-relative:page;mso-height-relative:page;" fillcolor="#5B9BD5 [3204]" filled="t" stroked="t" coordsize="21600,21600" o:gfxdata="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VkXs82wAAAAoBAAAPAAAAAAAAAAEAIAAAACIAAABkcnMvZG93&#10;bnJldi54bWxQSwECFAAUAAAACACHTuJAQ1RyWG8CAADR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Float4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3015615</wp:posOffset>
                </wp:positionV>
                <wp:extent cx="647700" cy="2303780"/>
                <wp:effectExtent l="6350" t="6350" r="12700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03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Double8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85pt;margin-top:237.45pt;height:181.4pt;width:51pt;z-index:251673600;v-text-anchor:middle;mso-width-relative:page;mso-height-relative:page;" fillcolor="#5B9BD5 [3204]" filled="t" stroked="t" coordsize="21600,21600" o:gfxdata="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vmGnp3AAAAAoBAAAPAAAAAAAAAAEAIAAAACIAAABkcnMv&#10;ZG93bnJldi54bWxQSwECFAAUAAAACACHTuJAkGawDXECAADS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Double8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28938752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6985</wp:posOffset>
                </wp:positionV>
                <wp:extent cx="647700" cy="252095"/>
                <wp:effectExtent l="6350" t="6350" r="12700" b="825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55pt;margin-top:0.55pt;height:19.85pt;width:51pt;z-index:1028938752;v-text-anchor:middle;mso-width-relative:page;mso-height-relative:page;" fillcolor="#00B050" filled="t" stroked="t" coordsize="21600,21600" o:gfxdata="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3UNWm2QAAAAgBAAAPAAAAAAAAAAEAIAAAACIAAABkcnMvZG93bnJl&#10;di54bWxQSwECFAAUAAAACACHTuJAjXTMHG4CAADTBAAADgAAAAAAAAABACAAAAAo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7770368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28575</wp:posOffset>
                </wp:positionV>
                <wp:extent cx="812165" cy="7174230"/>
                <wp:effectExtent l="38100" t="19050" r="45085" b="4572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65" cy="71742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VoId？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4pt;margin-top:2.25pt;height:564.9pt;width:63.95pt;z-index:-1027196928;v-text-anchor:middle;mso-width-relative:page;mso-height-relative:page;" fillcolor="#FF0000" filled="t" stroked="t" coordsize="21600,21600" o:gfxdata="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S83njYAAAACgEAAA8AAAAAAAAAAQAgAAAAIgAAAGRycy9kb3ducmV2LnhtbFBLAQIUABQA&#10;AAAIAIdO4kBSuuyKYgIAALMEAAAOAAAAAAAAAAEAIAAAACcBAABkcnMvZTJvRG9jLnhtbFBLBQYA&#10;AAAABgAGAFkBAAD7BQAAAAA=&#10;">
                <v:fill on="t" focussize="0,0"/>
                <v:stroke weight="6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84"/>
                          <w:szCs w:val="8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VoId？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0779289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199390</wp:posOffset>
                </wp:positionV>
                <wp:extent cx="647700" cy="252095"/>
                <wp:effectExtent l="6350" t="6350" r="12700" b="825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5pt;margin-top:15.7pt;height:19.85pt;width:51pt;z-index:-1987174400;v-text-anchor:middle;mso-width-relative:page;mso-height-relative:page;" fillcolor="#00B050" filled="t" stroked="t" coordsize="21600,21600" o:gfxdata="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VI/ltkAAAAIAQAADwAAAAAAAAABACAAAAAiAAAAZHJzL2Rvd25y&#10;ZXYueG1sUEsBAhQAFAAAAAgAh07iQO+B4FlvAgAA0wQAAA4AAAAAAAAAAQAgAAAAK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07195904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172085</wp:posOffset>
                </wp:positionV>
                <wp:extent cx="647700" cy="1007745"/>
                <wp:effectExtent l="6350" t="6350" r="12700" b="146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0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85pt;margin-top:13.55pt;height:79.35pt;width:51pt;z-index:-1987771392;v-text-anchor:middle;mso-width-relative:page;mso-height-relative:page;" fillcolor="#5B9BD5 [3204]" filled="t" stroked="t" coordsize="21600,21600" o:gfxdata="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1lEjd0AAAANAQAADwAAAAAAAAABACAAAAAiAAAAZHJzL2Rv&#10;d25yZXYueG1sUEsBAhQAFAAAAAgAh07iQJR/wtBuAgAA1A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597050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74295</wp:posOffset>
                </wp:positionV>
                <wp:extent cx="647700" cy="252095"/>
                <wp:effectExtent l="6350" t="6350" r="12700" b="825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75pt;margin-top:5.85pt;height:19.85pt;width:51pt;z-index:1759705088;v-text-anchor:middle;mso-width-relative:page;mso-height-relative:page;" fillcolor="#00B050" filled="t" stroked="t" coordsize="21600,21600" o:gfxdata="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xB+vHYAAAACAEAAA8AAAAAAAAAAQAgAAAAIgAAAGRycy9kb3ducmV2&#10;LnhtbFBLAQIUABQAAAAIAIdO4kC5vQ5RbgIAANMEAAAOAAAAAAAAAAEAIAAAACc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96128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83820</wp:posOffset>
                </wp:positionV>
                <wp:extent cx="647700" cy="252095"/>
                <wp:effectExtent l="6350" t="6350" r="12700" b="825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5pt;margin-top:6.6pt;height:19.85pt;width:51pt;z-index:68961280;v-text-anchor:middle;mso-width-relative:page;mso-height-relative:page;" fillcolor="#00B050" filled="t" stroked="t" coordsize="21600,21600" o:gfxdata="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+1kZNoAAAAJAQAADwAAAAAAAAABACAAAAAiAAAAZHJzL2Rvd25y&#10;ZXYueG1sUEsBAhQAFAAAAAgAh07iQACQa4RuAgAA0w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07197952" behindDoc="0" locked="0" layoutInCell="1" allowOverlap="1">
                <wp:simplePos x="0" y="0"/>
                <wp:positionH relativeFrom="column">
                  <wp:posOffset>6580505</wp:posOffset>
                </wp:positionH>
                <wp:positionV relativeFrom="paragraph">
                  <wp:posOffset>55880</wp:posOffset>
                </wp:positionV>
                <wp:extent cx="914400" cy="331470"/>
                <wp:effectExtent l="4445" t="4445" r="14605" b="698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age=48;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15pt;margin-top:4.4pt;height:26.1pt;width:72pt;z-index:-1987769344;mso-width-relative:page;mso-height-relative:page;" fillcolor="#FFFFFF [3201]" filled="t" stroked="t" coordsize="21600,21600" o:gfxdata="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E3iu9QAAAAKAQAADwAAAAAAAAABACAAAAAiAAAAZHJzL2Rv&#10;d25yZXYueG1sUEsBAhQAFAAAAAgAh07iQAOahuc+AgAAagQAAA4AAAAAAAAAAQAgAAAAI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age=48;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6775296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149860</wp:posOffset>
                </wp:positionV>
                <wp:extent cx="647700" cy="252095"/>
                <wp:effectExtent l="6350" t="6350" r="12700" b="825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75pt;margin-top:11.8pt;height:19.85pt;width:51pt;z-index:-1027214336;v-text-anchor:middle;mso-width-relative:page;mso-height-relative:page;" fillcolor="#00B050" filled="t" stroked="t" coordsize="21600,21600" o:gfxdata="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Vwh0I2QAAAAgBAAAPAAAAAAAAAAEAIAAAACIAAABkcnMvZG93bnJl&#10;di54bWxQSwECFAAUAAAACACHTuJAPA5aPm4CAADTBAAADgAAAAAAAAABACAAAAAo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07201024" behindDoc="0" locked="0" layoutInCell="1" allowOverlap="1">
                <wp:simplePos x="0" y="0"/>
                <wp:positionH relativeFrom="column">
                  <wp:posOffset>6925310</wp:posOffset>
                </wp:positionH>
                <wp:positionV relativeFrom="paragraph">
                  <wp:posOffset>186690</wp:posOffset>
                </wp:positionV>
                <wp:extent cx="112395" cy="528955"/>
                <wp:effectExtent l="4445" t="0" r="35560" b="444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  <a:endCxn id="48" idx="2"/>
                      </wps:cNvCnPr>
                      <wps:spPr>
                        <a:xfrm flipV="1">
                          <a:off x="7839710" y="1750695"/>
                          <a:ext cx="112395" cy="528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45.3pt;margin-top:14.7pt;height:41.65pt;width:8.85pt;z-index:-1987766272;mso-width-relative:page;mso-height-relative:page;" filled="f" stroked="t" coordsize="21600,21600" o:gfxdata="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zYVJA&#10;2QAAAAwBAAAPAAAAAAAAAAEAIAAAACIAAABkcnMvZG93bnJldi54bWxQSwECFAAUAAAACACHTuJA&#10;5Uq3CSACAADu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0720000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-267335</wp:posOffset>
                </wp:positionV>
                <wp:extent cx="250825" cy="341630"/>
                <wp:effectExtent l="3810" t="0" r="12065" b="2032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</wps:cNvCnPr>
                      <wps:spPr>
                        <a:xfrm flipV="1">
                          <a:off x="1005205" y="1638300"/>
                          <a:ext cx="250825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.15pt;margin-top:-21.05pt;height:26.9pt;width:19.75pt;z-index:-1987767296;mso-width-relative:page;mso-height-relative:page;" filled="f" stroked="t" coordsize="21600,21600" o:gfxdata="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ZG8kT1wAAAAgBAAAPAAAAAAAA&#10;AAEAIAAAACIAAABkcnMvZG93bnJldi54bWxQSwECFAAUAAAACACHTuJA8LnhHRMCAADT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90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806220288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194310</wp:posOffset>
                </wp:positionV>
                <wp:extent cx="647700" cy="252095"/>
                <wp:effectExtent l="6350" t="6350" r="12700" b="825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6pt;margin-top:15.3pt;height:19.85pt;width:51pt;z-index:1806220288;v-text-anchor:middle;mso-width-relative:page;mso-height-relative:page;" fillcolor="#00B050" filled="t" stroked="t" coordsize="21600,21600" o:gfxdata="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5mMUNoAAAAJAQAADwAAAAAAAAABACAAAAAiAAAAZHJzL2Rvd25y&#10;ZXYueG1sUEsBAhQAFAAAAAgAh07iQKt8zqluAgAA0w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888140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158750</wp:posOffset>
                </wp:positionV>
                <wp:extent cx="647700" cy="252095"/>
                <wp:effectExtent l="6350" t="6350" r="12700" b="825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75pt;margin-top:12.5pt;height:19.85pt;width:51pt;z-index:1988881408;v-text-anchor:middle;mso-width-relative:page;mso-height-relative:page;" fillcolor="#00B050" filled="t" stroked="t" coordsize="21600,21600" o:gfxdata="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jgM33YAAAACAEAAA8AAAAAAAAAAQAgAAAAIgAAAGRycy9kb3ducmV2&#10;LnhtbFBLAQIUABQAAAAIAIdO4kDeCaRSbgIAANMEAAAOAAAAAAAAAAEAIAAAACc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5097145</wp:posOffset>
                </wp:positionH>
                <wp:positionV relativeFrom="paragraph">
                  <wp:posOffset>24130</wp:posOffset>
                </wp:positionV>
                <wp:extent cx="647700" cy="252095"/>
                <wp:effectExtent l="6350" t="6350" r="12700" b="82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1.35pt;margin-top:1.9pt;height:19.85pt;width:51pt;z-index:252249088;v-text-anchor:middle;mso-width-relative:page;mso-height-relative:page;" fillcolor="#5B9BD5 [3204]" filled="t" stroked="t" coordsize="21600,21600" o:gfxdata="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VCHJPcAAAACwEAAA8AAAAAAAAAAQAgAAAAIgAAAGRycy9kb3du&#10;cmV2LnhtbFBLAQIUABQAAAAIAIdO4kDqhGwjbQIAANM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</w:t>
      </w:r>
      <w:r>
        <w:rPr>
          <w:rFonts w:hint="eastAsia" w:cstheme="minorBidi"/>
          <w:color w:val="FF0000"/>
          <w:kern w:val="2"/>
          <w:sz w:val="24"/>
          <w:szCs w:val="32"/>
          <w:lang w:val="en-US" w:eastAsia="zh-CN" w:bidi="ar-SA"/>
        </w:rPr>
        <w:t>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可省（void*）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07198976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176530</wp:posOffset>
                </wp:positionV>
                <wp:extent cx="40005" cy="158750"/>
                <wp:effectExtent l="28575" t="0" r="45720" b="127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0"/>
                        <a:endCxn id="43" idx="2"/>
                      </wps:cNvCnPr>
                      <wps:spPr>
                        <a:xfrm flipV="1">
                          <a:off x="641350" y="2141855"/>
                          <a:ext cx="40005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1.5pt;margin-top:13.9pt;height:12.5pt;width:3.15pt;z-index:-1987768320;mso-width-relative:page;mso-height-relative:page;" filled="f" stroked="t" coordsize="21600,21600" o:gfxdata="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SjmF2QAA&#10;AAkBAAAPAAAAAAAAAAEAIAAAACIAAABkcnMvZG93bnJldi54bWxQSwECFAAUAAAACACHTuJA3zDG&#10;hx0CAADs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81232640" behindDoc="0" locked="0" layoutInCell="1" allowOverlap="1">
                <wp:simplePos x="0" y="0"/>
                <wp:positionH relativeFrom="column">
                  <wp:posOffset>6602095</wp:posOffset>
                </wp:positionH>
                <wp:positionV relativeFrom="paragraph">
                  <wp:posOffset>127000</wp:posOffset>
                </wp:positionV>
                <wp:extent cx="647700" cy="252095"/>
                <wp:effectExtent l="6350" t="6350" r="12700" b="825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9.85pt;margin-top:10pt;height:19.85pt;width:51pt;z-index:-113734656;v-text-anchor:middle;mso-width-relative:page;mso-height-relative:page;" fillcolor="#00B050" filled="t" stroked="t" coordsize="21600,21600" o:gfxdata="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oQvU02AAAAAsBAAAPAAAAAAAAAAEAIAAAACIAAABkcnMvZG93bnJl&#10;di54bWxQSwECFAAUAAAACACHTuJA4peV6G8CAADT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07196928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134620</wp:posOffset>
                </wp:positionV>
                <wp:extent cx="914400" cy="331470"/>
                <wp:effectExtent l="4445" t="4445" r="14605" b="698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44840" y="8158480"/>
                          <a:ext cx="91440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Int age=48;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5pt;margin-top:10.6pt;height:26.1pt;width:72pt;z-index:-1987770368;mso-width-relative:page;mso-height-relative:page;" fillcolor="#FFFFFF [3201]" filled="t" stroked="t" coordsize="21600,21600" o:gfxdata="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ps6jtYAAAAJAQAADwAAAAAAAAABACAA&#10;AAAiAAAAZHJzL2Rvd25yZXYueG1sUEsBAhQAFAAAAAgAh07iQHsxE0B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Int age=48;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6090" w:firstLineChars="290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85057024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1256665</wp:posOffset>
                </wp:positionV>
                <wp:extent cx="647700" cy="252095"/>
                <wp:effectExtent l="6350" t="6350" r="12700" b="825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3pt;margin-top:98.95pt;height:19.85pt;width:51pt;z-index:-1209910272;v-text-anchor:middle;mso-width-relative:page;mso-height-relative:page;" fillcolor="#00B050" filled="t" stroked="t" coordsize="21600,21600" o:gfxdata="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Q34Me3AAAAAwBAAAPAAAAAAAAAAEAIAAAACIAAABkcnMvZG93&#10;bnJldi54bWxQSwECFAAUAAAACACHTuJATDq2g2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5057024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197485</wp:posOffset>
                </wp:positionV>
                <wp:extent cx="647700" cy="252095"/>
                <wp:effectExtent l="6350" t="6350" r="12700" b="825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3pt;margin-top:15.55pt;height:19.85pt;width:51pt;z-index:-1209910272;v-text-anchor:middle;mso-width-relative:page;mso-height-relative:page;" fillcolor="#00B050" filled="t" stroked="t" coordsize="21600,21600" o:gfxdata="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K0XAdoAAAAJAQAADwAAAAAAAAABACAAAAAiAAAAZHJzL2Rvd25y&#10;ZXYueG1sUEsBAhQAFAAAAAgAh07iQK49SO9uAgAA0w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24"/>
          <w:szCs w:val="32"/>
        </w:rPr>
        <mc:AlternateContent>
          <mc:Choice Requires="wps">
            <w:drawing>
              <wp:anchor distT="0" distB="0" distL="114300" distR="114300" simplePos="0" relativeHeight="399853670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3660140</wp:posOffset>
                </wp:positionV>
                <wp:extent cx="647700" cy="252095"/>
                <wp:effectExtent l="6350" t="6350" r="12700" b="825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8pt;margin-top:288.2pt;height:19.85pt;width:51pt;z-index:-296430592;v-text-anchor:middle;mso-width-relative:page;mso-height-relative:page;" fillcolor="#00B050" filled="t" stroked="t" coordsize="21600,21600" o:gfxdata="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8lnn03AAAAAsBAAAPAAAAAAAAAAEAIAAAACIAAABkcnMvZG93&#10;bnJldi54bWxQSwECFAAUAAAACACHTuJAJphpMW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24"/>
          <w:szCs w:val="32"/>
        </w:rPr>
        <mc:AlternateContent>
          <mc:Choice Requires="wps">
            <w:drawing>
              <wp:anchor distT="0" distB="0" distL="114300" distR="114300" simplePos="0" relativeHeight="212509696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4685665</wp:posOffset>
                </wp:positionV>
                <wp:extent cx="647700" cy="252095"/>
                <wp:effectExtent l="6350" t="6350" r="12700" b="825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4pt;margin-top:368.95pt;height:19.85pt;width:51pt;z-index:2125096960;v-text-anchor:middle;mso-width-relative:page;mso-height-relative:page;" fillcolor="#00B050" filled="t" stroked="t" coordsize="21600,21600" o:gfxdata="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MMGR9oAAAAKAQAADwAAAAAAAAABACAAAAAiAAAAZHJzL2Rvd25y&#10;ZXYueG1sUEsBAhQAFAAAAAgAh07iQMSfl11uAgAA0w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24"/>
          <w:szCs w:val="32"/>
        </w:rPr>
        <mc:AlternateContent>
          <mc:Choice Requires="wps">
            <w:drawing>
              <wp:anchor distT="0" distB="0" distL="114300" distR="114300" simplePos="0" relativeHeight="3450448896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4612640</wp:posOffset>
                </wp:positionV>
                <wp:extent cx="647700" cy="252095"/>
                <wp:effectExtent l="6350" t="6350" r="12700" b="825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2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2.4pt;margin-top:363.2pt;height:19.85pt;width:51pt;z-index:-844518400;v-text-anchor:middle;mso-width-relative:page;mso-height-relative:page;" fillcolor="#00B050" filled="t" stroked="t" coordsize="21600,21600" o:gfxdata="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dOIZdoAAAALAQAADwAAAAAAAAABACAAAAAiAAAAZHJzL2Rvd25y&#10;ZXYueG1sUEsBAhQAFAAAAAgAh07iQFu68D1uAgAA0w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color w:val="FF0000"/>
          <w:kern w:val="2"/>
          <w:sz w:val="24"/>
          <w:szCs w:val="32"/>
          <w:lang w:val="en-US" w:eastAsia="zh-CN" w:bidi="ar-SA"/>
        </w:rPr>
        <w:t>取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必须（int*）、起始地址和大小</w:t>
      </w:r>
    </w:p>
    <w:sectPr>
      <w:pgSz w:w="20809" w:h="14685" w:orient="landscape"/>
      <w:pgMar w:top="567" w:right="1440" w:bottom="567" w:left="1440" w:header="851" w:footer="992" w:gutter="0"/>
      <w:paperSrc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attachedTemplate r:id="rId1"/>
  <w:documentProtection w:enforcement="0"/>
  <w:defaultTabStop w:val="420"/>
  <w:drawingGridVerticalSpacing w:val="158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168AC"/>
    <w:rsid w:val="025F5683"/>
    <w:rsid w:val="07624C8C"/>
    <w:rsid w:val="078C1438"/>
    <w:rsid w:val="09A261F2"/>
    <w:rsid w:val="16C029C0"/>
    <w:rsid w:val="19E97B72"/>
    <w:rsid w:val="1C916EEF"/>
    <w:rsid w:val="1D926E1C"/>
    <w:rsid w:val="2A4168AC"/>
    <w:rsid w:val="328E5903"/>
    <w:rsid w:val="3479498D"/>
    <w:rsid w:val="3DC9602D"/>
    <w:rsid w:val="3EF801D3"/>
    <w:rsid w:val="4AD95CAC"/>
    <w:rsid w:val="51221A92"/>
    <w:rsid w:val="5A4C000E"/>
    <w:rsid w:val="5BD30E04"/>
    <w:rsid w:val="627E4659"/>
    <w:rsid w:val="6C314362"/>
    <w:rsid w:val="6CDB6F17"/>
    <w:rsid w:val="6D535020"/>
    <w:rsid w:val="6FD43F0F"/>
    <w:rsid w:val="72AF04A1"/>
    <w:rsid w:val="733601AC"/>
    <w:rsid w:val="7D0B2190"/>
    <w:rsid w:val="7D8A5D0F"/>
    <w:rsid w:val="7FF7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l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2018-05-10T15:40:00Z</dcterms:created>
  <dc:creator>一念</dc:creator>
  <cp:lastModifiedBy>一念</cp:lastModifiedBy>
  <dcterms:modified xsi:type="dcterms:W3CDTF">2018-05-11T16:15:55Z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